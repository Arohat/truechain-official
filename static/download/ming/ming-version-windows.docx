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1C" w:rsidRDefault="00665212">
      <w:pPr>
        <w:pStyle w:val="1"/>
        <w:widowControl/>
        <w:shd w:val="clear" w:color="auto" w:fill="FFFFFF"/>
        <w:spacing w:before="300" w:beforeAutospacing="0" w:after="150" w:afterAutospacing="0" w:line="23" w:lineRule="atLeast"/>
        <w:jc w:val="center"/>
        <w:rPr>
          <w:rFonts w:ascii="微软雅黑" w:eastAsia="微软雅黑" w:hAnsi="微软雅黑" w:cs="微软雅黑" w:hint="default"/>
          <w:color w:val="555555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39"/>
          <w:szCs w:val="39"/>
          <w:shd w:val="clear" w:color="auto" w:fill="FFFFFF"/>
        </w:rPr>
        <w:t>初链挖矿</w:t>
      </w:r>
      <w:r w:rsidR="00DA0473">
        <w:rPr>
          <w:rFonts w:ascii="微软雅黑" w:eastAsia="微软雅黑" w:hAnsi="微软雅黑" w:cs="微软雅黑"/>
          <w:color w:val="555555"/>
          <w:sz w:val="39"/>
          <w:szCs w:val="39"/>
          <w:shd w:val="clear" w:color="auto" w:fill="FFFFFF"/>
        </w:rPr>
        <w:t>Windows</w:t>
      </w:r>
      <w:r>
        <w:rPr>
          <w:rFonts w:ascii="微软雅黑" w:eastAsia="微软雅黑" w:hAnsi="微软雅黑" w:cs="微软雅黑"/>
          <w:color w:val="555555"/>
          <w:sz w:val="39"/>
          <w:szCs w:val="39"/>
          <w:shd w:val="clear" w:color="auto" w:fill="FFFFFF"/>
        </w:rPr>
        <w:t>版</w:t>
      </w:r>
    </w:p>
    <w:p w:rsidR="0076713C" w:rsidRPr="0076713C" w:rsidRDefault="0076713C" w:rsidP="0076713C"/>
    <w:p w:rsidR="00E25E1C" w:rsidRDefault="003B6C85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一</w:t>
      </w:r>
      <w:r w:rsidR="00B451D9"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、客户端安装</w:t>
      </w:r>
    </w:p>
    <w:p w:rsidR="00665212" w:rsidRPr="00665212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 w:rsidRPr="00665212">
        <w:rPr>
          <w:rFonts w:ascii="微软雅黑" w:eastAsia="微软雅黑" w:hAnsi="微软雅黑" w:cs="微软雅黑" w:hint="eastAsia"/>
          <w:color w:val="555555"/>
        </w:rPr>
        <w:t xml:space="preserve">1. </w:t>
      </w:r>
      <w:r w:rsidR="00427A4A">
        <w:rPr>
          <w:rFonts w:ascii="微软雅黑" w:eastAsia="微软雅黑" w:hAnsi="微软雅黑" w:cs="微软雅黑" w:hint="eastAsia"/>
          <w:color w:val="555555"/>
        </w:rPr>
        <w:t>在D盘创建文件夹</w:t>
      </w:r>
      <w:proofErr w:type="spellStart"/>
      <w:r w:rsidR="00427A4A"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</w:p>
    <w:p w:rsidR="00665212" w:rsidRDefault="00665212" w:rsidP="0066521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/>
          <w:color w:val="555555"/>
        </w:rPr>
        <w:t xml:space="preserve">2. </w:t>
      </w:r>
      <w:r>
        <w:rPr>
          <w:rFonts w:ascii="微软雅黑" w:eastAsia="微软雅黑" w:hAnsi="微软雅黑" w:cs="微软雅黑" w:hint="eastAsia"/>
          <w:color w:val="555555"/>
        </w:rPr>
        <w:t>进入</w:t>
      </w:r>
      <w:proofErr w:type="spellStart"/>
      <w:r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>
        <w:rPr>
          <w:rFonts w:ascii="微软雅黑" w:eastAsia="微软雅黑" w:hAnsi="微软雅黑" w:cs="微软雅黑" w:hint="eastAsia"/>
          <w:color w:val="555555"/>
        </w:rPr>
        <w:t>目录下：</w:t>
      </w:r>
    </w:p>
    <w:p w:rsidR="00665212" w:rsidRDefault="00665212" w:rsidP="005808FD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3. 下载挖矿可执行文件</w:t>
      </w:r>
      <w:r w:rsidR="00427A4A">
        <w:rPr>
          <w:rFonts w:ascii="微软雅黑" w:eastAsia="微软雅黑" w:hAnsi="微软雅黑" w:cs="微软雅黑" w:hint="eastAsia"/>
          <w:color w:val="555555"/>
        </w:rPr>
        <w:t>并解压</w:t>
      </w:r>
    </w:p>
    <w:p w:rsidR="00222E62" w:rsidRPr="00222E62" w:rsidRDefault="00222E62" w:rsidP="00222E6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 w:rsidRPr="00C8752A">
        <w:rPr>
          <w:rFonts w:ascii="微软雅黑" w:eastAsia="微软雅黑" w:hAnsi="微软雅黑" w:cs="微软雅黑"/>
          <w:color w:val="555555"/>
        </w:rPr>
        <w:t>https://github.com/truechain/truechain-engineering-code/releases</w:t>
      </w:r>
    </w:p>
    <w:p w:rsidR="00222E62" w:rsidRDefault="00222E62" w:rsidP="00222E62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进入网址下载本机系统的可执行文件压缩包，解压完后，把可执行文件放到</w:t>
      </w:r>
      <w:proofErr w:type="spellStart"/>
      <w:r>
        <w:rPr>
          <w:rFonts w:ascii="微软雅黑" w:eastAsia="微软雅黑" w:hAnsi="微软雅黑" w:cs="微软雅黑" w:hint="eastAsia"/>
          <w:color w:val="555555"/>
        </w:rPr>
        <w:t>truechain</w:t>
      </w:r>
      <w:proofErr w:type="spellEnd"/>
      <w:r>
        <w:rPr>
          <w:rFonts w:ascii="微软雅黑" w:eastAsia="微软雅黑" w:hAnsi="微软雅黑" w:cs="微软雅黑" w:hint="eastAsia"/>
          <w:color w:val="555555"/>
        </w:rPr>
        <w:t>目录下。</w:t>
      </w:r>
    </w:p>
    <w:p w:rsidR="00E25E1C" w:rsidRDefault="00B77FA4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三、客户端</w:t>
      </w:r>
      <w:r w:rsidR="00B451D9"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配置</w:t>
      </w: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文件</w:t>
      </w:r>
    </w:p>
    <w:p w:rsidR="00E25E1C" w:rsidRDefault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每一个节点运行的客户端，</w:t>
      </w:r>
      <w:r w:rsidR="003B6C85">
        <w:rPr>
          <w:rFonts w:ascii="微软雅黑" w:eastAsia="微软雅黑" w:hAnsi="微软雅黑" w:cs="微软雅黑" w:hint="eastAsia"/>
          <w:color w:val="555555"/>
        </w:rPr>
        <w:t>要把端口</w:t>
      </w:r>
      <w:r w:rsidR="003B6C85">
        <w:rPr>
          <w:rFonts w:ascii="微软雅黑" w:eastAsia="微软雅黑" w:hAnsi="微软雅黑" w:cs="微软雅黑"/>
          <w:color w:val="555555"/>
        </w:rPr>
        <w:t>30311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>
        <w:rPr>
          <w:rFonts w:ascii="微软雅黑" w:eastAsia="微软雅黑" w:hAnsi="微软雅黑" w:cs="微软雅黑"/>
          <w:color w:val="555555"/>
        </w:rPr>
        <w:t>30310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 w:rsidRPr="003B6C85">
        <w:rPr>
          <w:rFonts w:ascii="微软雅黑" w:eastAsia="微软雅黑" w:hAnsi="微软雅黑" w:cs="微软雅黑"/>
          <w:color w:val="555555"/>
        </w:rPr>
        <w:t xml:space="preserve"> 30303</w:t>
      </w:r>
      <w:r w:rsidR="003B6C85">
        <w:rPr>
          <w:rFonts w:ascii="微软雅黑" w:eastAsia="微软雅黑" w:hAnsi="微软雅黑" w:cs="微软雅黑" w:hint="eastAsia"/>
          <w:color w:val="555555"/>
        </w:rPr>
        <w:t>，</w:t>
      </w:r>
      <w:r w:rsidR="003B6C85" w:rsidRPr="003B6C85">
        <w:rPr>
          <w:rFonts w:ascii="微软雅黑" w:eastAsia="微软雅黑" w:hAnsi="微软雅黑" w:cs="微软雅黑"/>
          <w:color w:val="555555"/>
        </w:rPr>
        <w:t>9215</w:t>
      </w:r>
      <w:r w:rsidR="006463D2">
        <w:rPr>
          <w:rFonts w:ascii="微软雅黑" w:eastAsia="微软雅黑" w:hAnsi="微软雅黑" w:cs="微软雅黑" w:hint="eastAsia"/>
          <w:color w:val="555555"/>
        </w:rPr>
        <w:t>tcp和</w:t>
      </w:r>
      <w:proofErr w:type="spellStart"/>
      <w:r w:rsidR="006463D2">
        <w:rPr>
          <w:rFonts w:ascii="微软雅黑" w:eastAsia="微软雅黑" w:hAnsi="微软雅黑" w:cs="微软雅黑" w:hint="eastAsia"/>
          <w:color w:val="555555"/>
        </w:rPr>
        <w:t>udp</w:t>
      </w:r>
      <w:proofErr w:type="spellEnd"/>
      <w:r w:rsidR="006463D2">
        <w:rPr>
          <w:rFonts w:ascii="微软雅黑" w:eastAsia="微软雅黑" w:hAnsi="微软雅黑" w:cs="微软雅黑" w:hint="eastAsia"/>
          <w:color w:val="555555"/>
        </w:rPr>
        <w:t>都要打开</w:t>
      </w:r>
      <w:r w:rsidR="003B6C85">
        <w:rPr>
          <w:rFonts w:ascii="微软雅黑" w:eastAsia="微软雅黑" w:hAnsi="微软雅黑" w:cs="微软雅黑" w:hint="eastAsia"/>
          <w:color w:val="555555"/>
        </w:rPr>
        <w:t>。</w:t>
      </w:r>
    </w:p>
    <w:p w:rsidR="00E25E1C" w:rsidRPr="00665212" w:rsidRDefault="00B451D9">
      <w:pPr>
        <w:pStyle w:val="a3"/>
        <w:widowControl/>
        <w:shd w:val="clear" w:color="auto" w:fill="FFFFFF"/>
        <w:spacing w:beforeAutospacing="0" w:after="375" w:afterAutospacing="0"/>
        <w:ind w:firstLineChars="200" w:firstLine="480"/>
        <w:jc w:val="both"/>
        <w:rPr>
          <w:rFonts w:ascii="微软雅黑" w:eastAsia="微软雅黑" w:hAnsi="微软雅黑" w:cs="微软雅黑"/>
          <w:color w:val="555555"/>
        </w:rPr>
      </w:pPr>
      <w:r>
        <w:rPr>
          <w:rFonts w:ascii="微软雅黑" w:eastAsia="微软雅黑" w:hAnsi="微软雅黑" w:cs="微软雅黑" w:hint="eastAsia"/>
          <w:color w:val="555555"/>
        </w:rPr>
        <w:t>客户端的配置</w:t>
      </w:r>
      <w:r w:rsidR="00665212">
        <w:rPr>
          <w:rFonts w:ascii="微软雅黑" w:eastAsia="微软雅黑" w:hAnsi="微软雅黑" w:cs="微软雅黑" w:hint="eastAsia"/>
          <w:color w:val="555555"/>
        </w:rPr>
        <w:t>：</w:t>
      </w:r>
      <w:r w:rsidR="00665212" w:rsidRPr="00665212">
        <w:rPr>
          <w:rFonts w:ascii="微软雅黑" w:eastAsia="微软雅黑" w:hAnsi="微软雅黑" w:cs="微软雅黑" w:hint="eastAsia"/>
          <w:color w:val="555555"/>
        </w:rPr>
        <w:t>设置矿工地址，公网</w:t>
      </w:r>
      <w:proofErr w:type="spellStart"/>
      <w:r w:rsidR="00665212" w:rsidRPr="00665212">
        <w:rPr>
          <w:rFonts w:ascii="微软雅黑" w:eastAsia="微软雅黑" w:hAnsi="微软雅黑" w:cs="微软雅黑" w:hint="eastAsia"/>
          <w:color w:val="555555"/>
        </w:rPr>
        <w:t>ip</w:t>
      </w:r>
      <w:proofErr w:type="spellEnd"/>
      <w:r w:rsidR="00665212" w:rsidRPr="00665212">
        <w:rPr>
          <w:rFonts w:ascii="微软雅黑" w:eastAsia="微软雅黑" w:hAnsi="微软雅黑" w:cs="微软雅黑" w:hint="eastAsia"/>
          <w:color w:val="555555"/>
        </w:rPr>
        <w:t>，参与委员会竞选</w:t>
      </w:r>
    </w:p>
    <w:p w:rsidR="00665212" w:rsidRPr="00665212" w:rsidRDefault="005808FD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  <w:t xml:space="preserve">1 </w:t>
      </w:r>
      <w:r w:rsidR="00665212"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.进入目录</w:t>
      </w:r>
      <w:proofErr w:type="spellStart"/>
      <w:r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truechain</w:t>
      </w:r>
      <w:proofErr w:type="spellEnd"/>
    </w:p>
    <w:p w:rsidR="00665212" w:rsidRDefault="005808FD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r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  <w:t xml:space="preserve">2 </w:t>
      </w:r>
      <w:r w:rsidR="00665212"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>.创建config文件</w:t>
      </w:r>
    </w:p>
    <w:p w:rsidR="00427A4A" w:rsidRDefault="00427A4A" w:rsidP="00427A4A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 w:rsidRPr="00427A4A">
        <w:rPr>
          <w:rFonts w:ascii="微软雅黑" w:eastAsia="微软雅黑" w:hAnsi="微软雅黑" w:cs="微软雅黑" w:hint="eastAsia"/>
          <w:color w:val="555555"/>
          <w:kern w:val="0"/>
          <w:sz w:val="24"/>
        </w:rPr>
        <w:lastRenderedPageBreak/>
        <w:t>新建一个空记事本文件，内容是下边修改好的配置内容，保存名称</w:t>
      </w:r>
      <w:r w:rsidR="0076713C">
        <w:rPr>
          <w:rFonts w:ascii="微软雅黑" w:eastAsia="微软雅黑" w:hAnsi="微软雅黑" w:cs="微软雅黑" w:hint="eastAsia"/>
          <w:color w:val="555555"/>
          <w:kern w:val="0"/>
          <w:sz w:val="24"/>
        </w:rPr>
        <w:t>改</w:t>
      </w:r>
      <w:r w:rsidRPr="00427A4A">
        <w:rPr>
          <w:rFonts w:ascii="微软雅黑" w:eastAsia="微软雅黑" w:hAnsi="微软雅黑" w:cs="微软雅黑" w:hint="eastAsia"/>
          <w:color w:val="555555"/>
          <w:kern w:val="0"/>
          <w:sz w:val="24"/>
        </w:rPr>
        <w:t>为</w:t>
      </w:r>
      <w:r w:rsidR="00D60B81">
        <w:rPr>
          <w:rFonts w:ascii="微软雅黑" w:eastAsia="微软雅黑" w:hAnsi="微软雅黑" w:cs="微软雅黑"/>
          <w:color w:val="555555"/>
          <w:kern w:val="0"/>
          <w:sz w:val="24"/>
        </w:rPr>
        <w:t>config</w:t>
      </w:r>
      <w:r w:rsidR="00184D9C">
        <w:rPr>
          <w:rFonts w:ascii="微软雅黑" w:eastAsia="微软雅黑" w:hAnsi="微软雅黑" w:cs="微软雅黑"/>
          <w:color w:val="555555"/>
          <w:kern w:val="0"/>
          <w:sz w:val="24"/>
        </w:rPr>
        <w:t>.ini</w:t>
      </w:r>
    </w:p>
    <w:p w:rsidR="004201E1" w:rsidRPr="004201E1" w:rsidRDefault="004201E1" w:rsidP="00427A4A">
      <w:pPr>
        <w:rPr>
          <w:rFonts w:ascii="微软雅黑" w:eastAsia="微软雅黑" w:hAnsi="微软雅黑" w:cs="微软雅黑"/>
          <w:color w:val="555555"/>
          <w:kern w:val="0"/>
          <w:sz w:val="24"/>
        </w:rPr>
      </w:pPr>
    </w:p>
    <w:p w:rsidR="00665212" w:rsidRPr="003B6C85" w:rsidRDefault="004201E1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highlight w:val="lightGray"/>
        </w:rPr>
      </w:pP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</w:t>
      </w:r>
      <w:r w:rsidR="00665212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[</w:t>
      </w:r>
      <w:proofErr w:type="spellStart"/>
      <w:r w:rsidR="00665212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Etrue</w:t>
      </w:r>
      <w:proofErr w:type="spellEnd"/>
      <w:r w:rsidR="00665212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]</w:t>
      </w:r>
    </w:p>
    <w:p w:rsidR="00665212" w:rsidRPr="003B6C85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  <w:highlight w:val="lightGray"/>
        </w:rPr>
      </w:pP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Host = "</w:t>
      </w:r>
      <w:r w:rsidR="00544787" w:rsidRPr="00544787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124.251.110.182</w:t>
      </w:r>
      <w:r w:rsidR="00544787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"//将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ip</w:t>
      </w:r>
      <w:proofErr w:type="spellEnd"/>
      <w:r w:rsidR="005808FD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地址改成本机的</w:t>
      </w:r>
      <w:r w:rsidR="00A576AA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独立</w:t>
      </w:r>
      <w:r w:rsidR="005808FD"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公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网</w:t>
      </w: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ip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 </w:t>
      </w:r>
    </w:p>
    <w:p w:rsidR="00665212" w:rsidRDefault="00665212" w:rsidP="00665212">
      <w:pPr>
        <w:pStyle w:val="2"/>
        <w:widowControl/>
        <w:shd w:val="clear" w:color="auto" w:fill="FFFFFF"/>
        <w:spacing w:before="300" w:after="150" w:line="23" w:lineRule="atLeast"/>
        <w:rPr>
          <w:rFonts w:ascii="微软雅黑" w:eastAsia="微软雅黑" w:hAnsi="微软雅黑" w:cs="微软雅黑" w:hint="default"/>
          <w:b w:val="0"/>
          <w:color w:val="555555"/>
          <w:sz w:val="24"/>
          <w:szCs w:val="24"/>
        </w:rPr>
      </w:pPr>
      <w:proofErr w:type="spellStart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Etherbase</w:t>
      </w:r>
      <w:proofErr w:type="spellEnd"/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 xml:space="preserve"> = "0x58f5e2c7cf723c0e76ca1bc236bed39d2d82001d"//此处为挖矿</w:t>
      </w:r>
      <w:r w:rsidR="000B25E6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钱包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  <w:highlight w:val="lightGray"/>
        </w:rPr>
        <w:t>地址，切记设置改成自己的账户地址。</w:t>
      </w:r>
      <w:r w:rsidRPr="003B6C85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</w:t>
      </w:r>
      <w:r w:rsidRPr="00665212">
        <w:rPr>
          <w:rFonts w:ascii="微软雅黑" w:eastAsia="微软雅黑" w:hAnsi="微软雅黑" w:cs="微软雅黑"/>
          <w:b w:val="0"/>
          <w:color w:val="555555"/>
          <w:sz w:val="24"/>
          <w:szCs w:val="24"/>
        </w:rPr>
        <w:t xml:space="preserve"> </w:t>
      </w:r>
    </w:p>
    <w:p w:rsidR="00E25E1C" w:rsidRDefault="00B451D9">
      <w:pPr>
        <w:pStyle w:val="2"/>
        <w:widowControl/>
        <w:shd w:val="clear" w:color="auto" w:fill="FFFFFF"/>
        <w:spacing w:before="300" w:beforeAutospacing="0" w:after="150" w:afterAutospacing="0" w:line="23" w:lineRule="atLeast"/>
        <w:jc w:val="both"/>
        <w:rPr>
          <w:rFonts w:ascii="微软雅黑" w:eastAsia="微软雅黑" w:hAnsi="微软雅黑" w:cs="微软雅黑" w:hint="default"/>
          <w:color w:val="555555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33"/>
          <w:szCs w:val="33"/>
          <w:shd w:val="clear" w:color="auto" w:fill="FFFFFF"/>
        </w:rPr>
        <w:t>四、启动挖矿</w:t>
      </w:r>
    </w:p>
    <w:p w:rsidR="00427A4A" w:rsidRPr="00427A4A" w:rsidRDefault="00427A4A" w:rsidP="00427A4A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 xml:space="preserve">1. </w:t>
      </w:r>
      <w:r w:rsidRPr="00427A4A">
        <w:rPr>
          <w:rFonts w:ascii="微软雅黑" w:eastAsia="微软雅黑" w:hAnsi="微软雅黑" w:cs="微软雅黑" w:hint="eastAsia"/>
          <w:color w:val="555555"/>
          <w:kern w:val="0"/>
          <w:sz w:val="24"/>
        </w:rPr>
        <w:t>进入终端执行启动挖矿命令</w:t>
      </w:r>
    </w:p>
    <w:p w:rsidR="00427A4A" w:rsidRDefault="00427A4A" w:rsidP="00427A4A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 w:rsidRPr="00427A4A">
        <w:rPr>
          <w:rFonts w:ascii="微软雅黑" w:eastAsia="微软雅黑" w:hAnsi="微软雅黑" w:cs="微软雅黑" w:hint="eastAsia"/>
          <w:color w:val="555555"/>
          <w:kern w:val="0"/>
          <w:sz w:val="24"/>
        </w:rPr>
        <w:t>键盘上的</w:t>
      </w:r>
      <w:proofErr w:type="spellStart"/>
      <w:r w:rsidRPr="00427A4A">
        <w:rPr>
          <w:rFonts w:ascii="微软雅黑" w:eastAsia="微软雅黑" w:hAnsi="微软雅黑" w:cs="微软雅黑" w:hint="eastAsia"/>
          <w:color w:val="555555"/>
          <w:kern w:val="0"/>
          <w:sz w:val="24"/>
        </w:rPr>
        <w:t>Win+R</w:t>
      </w:r>
      <w:proofErr w:type="spellEnd"/>
      <w:r w:rsidRPr="00427A4A">
        <w:rPr>
          <w:rFonts w:ascii="微软雅黑" w:eastAsia="微软雅黑" w:hAnsi="微软雅黑" w:cs="微软雅黑" w:hint="eastAsia"/>
          <w:color w:val="555555"/>
          <w:kern w:val="0"/>
          <w:sz w:val="24"/>
        </w:rPr>
        <w:t xml:space="preserve"> 后，在运行框里输入</w:t>
      </w:r>
      <w:proofErr w:type="spellStart"/>
      <w:r w:rsidRPr="00427A4A">
        <w:rPr>
          <w:rFonts w:ascii="微软雅黑" w:eastAsia="微软雅黑" w:hAnsi="微软雅黑" w:cs="微软雅黑" w:hint="eastAsia"/>
          <w:color w:val="555555"/>
          <w:kern w:val="0"/>
          <w:sz w:val="24"/>
        </w:rPr>
        <w:t>cmd</w:t>
      </w:r>
      <w:proofErr w:type="spellEnd"/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确定进入到终端</w:t>
      </w:r>
    </w:p>
    <w:p w:rsidR="00427A4A" w:rsidRDefault="00427A4A" w:rsidP="00427A4A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2.在终端中进入到D盘</w:t>
      </w:r>
    </w:p>
    <w:p w:rsidR="00431857" w:rsidRDefault="00431857" w:rsidP="00427A4A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在终端输入d：</w:t>
      </w:r>
    </w:p>
    <w:p w:rsidR="0017644A" w:rsidRDefault="0017644A" w:rsidP="00427A4A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3. 进入D盘的</w:t>
      </w:r>
      <w:proofErr w:type="spellStart"/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truechain</w:t>
      </w:r>
      <w:proofErr w:type="spellEnd"/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目录</w:t>
      </w:r>
    </w:p>
    <w:p w:rsidR="0017644A" w:rsidRDefault="0017644A" w:rsidP="00427A4A">
      <w:pPr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</w:pPr>
      <w:r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 xml:space="preserve">cd </w:t>
      </w:r>
      <w:proofErr w:type="spellStart"/>
      <w:r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>truechain</w:t>
      </w:r>
      <w:proofErr w:type="spellEnd"/>
    </w:p>
    <w:p w:rsidR="009B411A" w:rsidRPr="009B411A" w:rsidRDefault="009B411A" w:rsidP="00427A4A">
      <w:pPr>
        <w:rPr>
          <w:rFonts w:ascii="微软雅黑" w:eastAsia="微软雅黑" w:hAnsi="微软雅黑" w:cs="微软雅黑" w:hint="eastAsia"/>
          <w:color w:val="555555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4. 让可执行程序有执行权限：</w:t>
      </w:r>
      <w:proofErr w:type="spellStart"/>
      <w:r>
        <w:rPr>
          <w:rFonts w:ascii="微软雅黑" w:eastAsia="微软雅黑" w:hAnsi="微软雅黑" w:cs="微软雅黑" w:hint="eastAsia"/>
          <w:color w:val="555555"/>
          <w:kern w:val="0"/>
          <w:sz w:val="24"/>
        </w:rPr>
        <w:t>ch</w:t>
      </w:r>
      <w:r>
        <w:rPr>
          <w:rFonts w:ascii="微软雅黑" w:eastAsia="微软雅黑" w:hAnsi="微软雅黑" w:cs="微软雅黑"/>
          <w:color w:val="555555"/>
          <w:kern w:val="0"/>
          <w:sz w:val="24"/>
        </w:rPr>
        <w:t>mod</w:t>
      </w:r>
      <w:proofErr w:type="spellEnd"/>
      <w:r>
        <w:rPr>
          <w:rFonts w:ascii="微软雅黑" w:eastAsia="微软雅黑" w:hAnsi="微软雅黑" w:cs="微软雅黑"/>
          <w:color w:val="555555"/>
          <w:kern w:val="0"/>
          <w:sz w:val="24"/>
        </w:rPr>
        <w:t xml:space="preserve"> +x getrue</w:t>
      </w:r>
      <w:r>
        <w:rPr>
          <w:rFonts w:ascii="微软雅黑" w:eastAsia="微软雅黑" w:hAnsi="微软雅黑" w:cs="微软雅黑"/>
          <w:color w:val="555555"/>
          <w:kern w:val="0"/>
          <w:sz w:val="24"/>
        </w:rPr>
        <w:t>.exe</w:t>
      </w:r>
      <w:bookmarkStart w:id="0" w:name="_GoBack"/>
      <w:bookmarkEnd w:id="0"/>
    </w:p>
    <w:p w:rsidR="0017644A" w:rsidRDefault="009B411A" w:rsidP="00431857">
      <w:pPr>
        <w:rPr>
          <w:rFonts w:ascii="微软雅黑" w:eastAsia="微软雅黑" w:hAnsi="微软雅黑" w:cs="微软雅黑"/>
          <w:color w:val="555555"/>
          <w:kern w:val="0"/>
          <w:sz w:val="24"/>
        </w:rPr>
      </w:pPr>
      <w:r>
        <w:rPr>
          <w:rFonts w:ascii="微软雅黑" w:eastAsia="微软雅黑" w:hAnsi="微软雅黑" w:cs="微软雅黑"/>
          <w:color w:val="555555"/>
          <w:kern w:val="0"/>
          <w:sz w:val="24"/>
        </w:rPr>
        <w:t>5</w:t>
      </w:r>
      <w:r w:rsidR="0017644A">
        <w:rPr>
          <w:rFonts w:ascii="微软雅黑" w:eastAsia="微软雅黑" w:hAnsi="微软雅黑" w:cs="微软雅黑"/>
          <w:color w:val="555555"/>
          <w:kern w:val="0"/>
          <w:sz w:val="24"/>
        </w:rPr>
        <w:t xml:space="preserve">. </w:t>
      </w:r>
      <w:r w:rsidR="0017644A">
        <w:rPr>
          <w:rFonts w:ascii="微软雅黑" w:eastAsia="微软雅黑" w:hAnsi="微软雅黑" w:cs="微软雅黑" w:hint="eastAsia"/>
          <w:color w:val="555555"/>
          <w:kern w:val="0"/>
          <w:sz w:val="24"/>
        </w:rPr>
        <w:t>输入以下命令启动挖矿</w:t>
      </w:r>
    </w:p>
    <w:p w:rsidR="005808FD" w:rsidRPr="0076713C" w:rsidRDefault="00431857" w:rsidP="00431857">
      <w:pPr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</w:pPr>
      <w:r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 xml:space="preserve"> </w:t>
      </w:r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>getrue</w:t>
      </w:r>
      <w:r w:rsidR="0017644A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>.exe</w:t>
      </w:r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 xml:space="preserve"> --</w:t>
      </w:r>
      <w:proofErr w:type="spellStart"/>
      <w:proofErr w:type="gramStart"/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>datadir</w:t>
      </w:r>
      <w:proofErr w:type="spellEnd"/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 xml:space="preserve"> .</w:t>
      </w:r>
      <w:proofErr w:type="gramEnd"/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>/data --config ./config</w:t>
      </w:r>
      <w:r w:rsidR="004201E1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>.ini</w:t>
      </w:r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 xml:space="preserve"> --</w:t>
      </w:r>
      <w:proofErr w:type="spellStart"/>
      <w:r w:rsidR="005808FD" w:rsidRPr="0076713C">
        <w:rPr>
          <w:rFonts w:ascii="微软雅黑" w:eastAsia="微软雅黑" w:hAnsi="微软雅黑" w:cs="微软雅黑" w:hint="eastAsia"/>
          <w:color w:val="555555"/>
          <w:kern w:val="0"/>
          <w:sz w:val="24"/>
          <w:shd w:val="pct15" w:color="auto" w:fill="FFFFFF"/>
        </w:rPr>
        <w:t>testnet</w:t>
      </w:r>
      <w:proofErr w:type="spellEnd"/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 xml:space="preserve"> --mine</w:t>
      </w:r>
      <w:r w:rsidR="00B451D9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 xml:space="preserve"> </w:t>
      </w:r>
      <w:r w:rsidR="005808FD" w:rsidRPr="0076713C">
        <w:rPr>
          <w:rFonts w:ascii="微软雅黑" w:eastAsia="微软雅黑" w:hAnsi="微软雅黑" w:cs="微软雅黑"/>
          <w:color w:val="555555"/>
          <w:kern w:val="0"/>
          <w:sz w:val="24"/>
          <w:shd w:val="pct15" w:color="auto" w:fill="FFFFFF"/>
        </w:rPr>
        <w:t>console</w:t>
      </w:r>
    </w:p>
    <w:p w:rsidR="00E25E1C" w:rsidRPr="004201E1" w:rsidRDefault="00E25E1C"/>
    <w:sectPr w:rsidR="00E25E1C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FD97D7"/>
    <w:multiLevelType w:val="singleLevel"/>
    <w:tmpl w:val="DEFD97D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85B"/>
    <w:rsid w:val="000B25E6"/>
    <w:rsid w:val="000C7845"/>
    <w:rsid w:val="000D64DA"/>
    <w:rsid w:val="000E085B"/>
    <w:rsid w:val="0017644A"/>
    <w:rsid w:val="00184D9C"/>
    <w:rsid w:val="00222E62"/>
    <w:rsid w:val="003B6C85"/>
    <w:rsid w:val="003D2EEE"/>
    <w:rsid w:val="004201E1"/>
    <w:rsid w:val="00427A4A"/>
    <w:rsid w:val="00431857"/>
    <w:rsid w:val="00544787"/>
    <w:rsid w:val="005808FD"/>
    <w:rsid w:val="006463D2"/>
    <w:rsid w:val="00665212"/>
    <w:rsid w:val="0076713C"/>
    <w:rsid w:val="00850BA4"/>
    <w:rsid w:val="009B411A"/>
    <w:rsid w:val="009C10D7"/>
    <w:rsid w:val="00A02C07"/>
    <w:rsid w:val="00A576AA"/>
    <w:rsid w:val="00B451D9"/>
    <w:rsid w:val="00B77FA4"/>
    <w:rsid w:val="00C94911"/>
    <w:rsid w:val="00CE7680"/>
    <w:rsid w:val="00D60B81"/>
    <w:rsid w:val="00DA0473"/>
    <w:rsid w:val="00DE5FFD"/>
    <w:rsid w:val="00E25E1C"/>
    <w:rsid w:val="0D2B4800"/>
    <w:rsid w:val="0ECF5C98"/>
    <w:rsid w:val="1A4406FE"/>
    <w:rsid w:val="1F8C5ECD"/>
    <w:rsid w:val="3E8B7F22"/>
    <w:rsid w:val="3F4B7E3C"/>
    <w:rsid w:val="41DF3E16"/>
    <w:rsid w:val="46592BA2"/>
    <w:rsid w:val="4AA938EB"/>
    <w:rsid w:val="4F4A6289"/>
    <w:rsid w:val="750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ECF375"/>
  <w15:docId w15:val="{3654C214-14FC-0E44-AE75-D4D8795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hengxing/Desktop/&#21021;&#38142;&#27979;&#35797;/&#21021;&#38142;/&#29615;&#22659;&#25645;&#24314;/&#21021;&#38142;&#25366;&#30719;MAC&#31995;&#3247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初链挖矿MAC系统.dotx</Template>
  <TotalTime>41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zhanghengxing216@126.com</dc:creator>
  <cp:lastModifiedBy>zhanghengxing216@126.com</cp:lastModifiedBy>
  <cp:revision>17</cp:revision>
  <dcterms:created xsi:type="dcterms:W3CDTF">2018-09-29T03:36:00Z</dcterms:created>
  <dcterms:modified xsi:type="dcterms:W3CDTF">2018-09-30T08:52:00Z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